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CAC" w:rsidRDefault="00FB5436">
      <w:pPr>
        <w:pStyle w:val="Heading1"/>
      </w:pPr>
      <w:r>
        <w:t>Furniture Dealing</w:t>
      </w:r>
    </w:p>
    <w:p w:rsidR="00EC6CAC" w:rsidRDefault="00EC6CAC" w:rsidP="00FB5436">
      <w:pPr>
        <w:pStyle w:val="ListBullet"/>
        <w:numPr>
          <w:ilvl w:val="0"/>
          <w:numId w:val="0"/>
        </w:numPr>
        <w:ind w:left="432"/>
      </w:pPr>
    </w:p>
    <w:p w:rsidR="00FB5436" w:rsidRDefault="00FB5436">
      <w:pPr>
        <w:pStyle w:val="Heading2"/>
      </w:pPr>
      <w:r>
        <w:t xml:space="preserve">Shop </w:t>
      </w:r>
      <w:r w:rsidR="0049411E">
        <w:t>1</w:t>
      </w:r>
      <w:r>
        <w:t>000+ stylish furniture &amp; home décor designs</w:t>
      </w:r>
    </w:p>
    <w:p w:rsidR="00FB5436" w:rsidRDefault="00FB5436" w:rsidP="00FB5436"/>
    <w:p w:rsidR="00FB5436" w:rsidRDefault="00FB5436" w:rsidP="00FB5436">
      <w:r>
        <w:t xml:space="preserve">With the vision of making a hundreds  Indian homes beautiful and  thoughtful design, exemplary customer service, and unwavering focus on quality. </w:t>
      </w:r>
    </w:p>
    <w:p w:rsidR="00FB5436" w:rsidRDefault="00FB5436" w:rsidP="00FB5436"/>
    <w:p w:rsidR="00FB5436" w:rsidRDefault="00FB5436" w:rsidP="00FB5436">
      <w:r>
        <w:t xml:space="preserve">Catalogue has </w:t>
      </w:r>
      <w:r w:rsidR="0049411E">
        <w:t>1</w:t>
      </w:r>
      <w:r>
        <w:t>000+ furniture designs for every room in the house, from living and bedroom to dining room and study. From classic to contemporary, our furniture designs have been crafted carefully to suit a wide range of interior design tastes and preferences.</w:t>
      </w:r>
    </w:p>
    <w:p w:rsidR="00FB5436" w:rsidRDefault="00FB5436" w:rsidP="00FB5436"/>
    <w:p w:rsidR="00FB5436" w:rsidRDefault="00FB5436" w:rsidP="00FB5436">
      <w:r>
        <w:t xml:space="preserve">You can browse our entire furniture and home décor catalogue on the Furniture dealing  App. </w:t>
      </w:r>
    </w:p>
    <w:p w:rsidR="00FB5436" w:rsidRDefault="00FB5436" w:rsidP="00FB5436"/>
    <w:p w:rsidR="00FB5436" w:rsidRDefault="00FB5436" w:rsidP="00FB5436">
      <w:r>
        <w:t xml:space="preserve">Here are some of the cool </w:t>
      </w:r>
      <w:r w:rsidRPr="00602127">
        <w:rPr>
          <w:b/>
          <w:bCs/>
          <w:u w:val="single"/>
        </w:rPr>
        <w:t>features</w:t>
      </w:r>
      <w:r>
        <w:t xml:space="preserve"> of our App.</w:t>
      </w:r>
    </w:p>
    <w:p w:rsidR="00FB5436" w:rsidRDefault="00FB5436" w:rsidP="00FB5436">
      <w:r>
        <w:t xml:space="preserve">- </w:t>
      </w:r>
      <w:proofErr w:type="spellStart"/>
      <w:r>
        <w:t>Personalised</w:t>
      </w:r>
      <w:proofErr w:type="spellEnd"/>
      <w:r>
        <w:t xml:space="preserve"> recommendations based on your browse history</w:t>
      </w:r>
    </w:p>
    <w:p w:rsidR="00FB5436" w:rsidRDefault="00FB5436" w:rsidP="00FB5436">
      <w:r>
        <w:t>- Notifications when we introduce new designs and special offers</w:t>
      </w:r>
    </w:p>
    <w:p w:rsidR="00FB5436" w:rsidRDefault="00FB5436" w:rsidP="00FB5436">
      <w:r>
        <w:t>- Pinch and zoom feature to see the design detail of every product</w:t>
      </w:r>
    </w:p>
    <w:p w:rsidR="00FB5436" w:rsidRDefault="00FB5436" w:rsidP="00FB5436">
      <w:r>
        <w:t>- Interactive search and sort to help you choose</w:t>
      </w:r>
    </w:p>
    <w:p w:rsidR="00FB5436" w:rsidRDefault="00FB5436" w:rsidP="00FB5436">
      <w:r>
        <w:t>- Reviews from hundreds of customers</w:t>
      </w:r>
    </w:p>
    <w:p w:rsidR="00FB5436" w:rsidRDefault="00FB5436" w:rsidP="00FB5436">
      <w:r>
        <w:t>- Interior design inspiration, how to guides, DIY tutorials, and more</w:t>
      </w:r>
    </w:p>
    <w:p w:rsidR="00FB5436" w:rsidRDefault="00FB5436" w:rsidP="00FB5436">
      <w:r>
        <w:t>- Exclusive deals and offers every week</w:t>
      </w:r>
    </w:p>
    <w:p w:rsidR="00FB5436" w:rsidRPr="00FB5436" w:rsidRDefault="00FB5436" w:rsidP="00FB5436"/>
    <w:p w:rsidR="00EC6CAC" w:rsidRDefault="00EC6CAC">
      <w:pPr>
        <w:pStyle w:val="Heading2"/>
      </w:pPr>
    </w:p>
    <w:sectPr w:rsidR="00EC6CA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9A8" w:rsidRDefault="004649A8">
      <w:r>
        <w:separator/>
      </w:r>
    </w:p>
    <w:p w:rsidR="004649A8" w:rsidRDefault="004649A8"/>
  </w:endnote>
  <w:endnote w:type="continuationSeparator" w:id="0">
    <w:p w:rsidR="004649A8" w:rsidRDefault="004649A8">
      <w:r>
        <w:continuationSeparator/>
      </w:r>
    </w:p>
    <w:p w:rsidR="004649A8" w:rsidRDefault="00464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CAC" w:rsidRDefault="00464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9A8" w:rsidRDefault="004649A8">
      <w:r>
        <w:separator/>
      </w:r>
    </w:p>
    <w:p w:rsidR="004649A8" w:rsidRDefault="004649A8"/>
  </w:footnote>
  <w:footnote w:type="continuationSeparator" w:id="0">
    <w:p w:rsidR="004649A8" w:rsidRDefault="004649A8">
      <w:r>
        <w:continuationSeparator/>
      </w:r>
    </w:p>
    <w:p w:rsidR="004649A8" w:rsidRDefault="004649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36"/>
    <w:rsid w:val="004649A8"/>
    <w:rsid w:val="0049411E"/>
    <w:rsid w:val="00602127"/>
    <w:rsid w:val="00EC6CAC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AED82"/>
  <w15:chartTrackingRefBased/>
  <w15:docId w15:val="{2ADEB6EA-0029-9A42-B197-BEB1D33B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E6C02AF-5A4E-D841-82C2-29028165CB8A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%7b3E6C02AF-5A4E-D841-82C2-29028165CB8A%7dtf50002051.dotx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2022-06-11T16:43:00Z</dcterms:created>
  <dcterms:modified xsi:type="dcterms:W3CDTF">2022-06-11T16:51:00Z</dcterms:modified>
</cp:coreProperties>
</file>